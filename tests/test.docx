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7D" w:rsidRDefault="00C6632A" w:rsidP="006E50B3">
      <w:pPr>
        <w:pStyle w:val="FP-Graphic"/>
        <w:ind w:left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</wp:posOffset>
                </wp:positionV>
                <wp:extent cx="135255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2A" w:rsidRPr="00C6632A" w:rsidRDefault="00C6632A" w:rsidP="00C663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6632A">
                              <w:rPr>
                                <w:sz w:val="3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46.8pt;width:106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" fillcolor="white [3201]" stroked="f" strokeweight=".5pt">
                <v:textbox>
                  <w:txbxContent>
                    <w:p w:rsidR="00C6632A" w:rsidRPr="00C6632A" w:rsidRDefault="00C6632A" w:rsidP="00C6632A">
                      <w:pPr>
                        <w:jc w:val="center"/>
                        <w:rPr>
                          <w:sz w:val="32"/>
                        </w:rPr>
                      </w:pPr>
                      <w:r w:rsidRPr="00C6632A">
                        <w:rPr>
                          <w:sz w:val="32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5675" cy="1028700"/>
                <wp:effectExtent l="0" t="0" r="28575" b="19050"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028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0728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width:275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" filled="f" strokecolor="#243f60 [1604]" strokeweight="2pt">
                <w10:anchorlock/>
              </v:shape>
            </w:pict>
          </mc:Fallback>
        </mc:AlternateContent>
      </w:r>
    </w:p>
    <w:p w:rsidR="00051294" w:rsidRDefault="00051294" w:rsidP="00931293"/>
    <w:p w:rsidR="00931293" w:rsidRPr="005B4B3E" w:rsidRDefault="003C14C9" w:rsidP="00E67484">
      <w:pPr>
        <w:pStyle w:val="FP-Title1"/>
        <w:rPr>
          <w:szCs w:val="40"/>
        </w:rPr>
      </w:pPr>
      <w:r>
        <w:t>Title</w:t>
      </w:r>
    </w:p>
    <w:p w:rsidR="003F7447" w:rsidRDefault="003F7447" w:rsidP="00502052"/>
    <w:p w:rsidR="00502052" w:rsidRPr="008115B1" w:rsidRDefault="00A17DDC" w:rsidP="008115B1">
      <w:pPr>
        <w:pStyle w:val="FP-Title1"/>
        <w:rPr>
          <w:color w:val="808080" w:themeColor="background1" w:themeShade="80"/>
          <w:sz w:val="36"/>
          <w:szCs w:val="36"/>
        </w:rPr>
      </w:pPr>
      <w:r>
        <w:t>Sub title</w:t>
      </w:r>
    </w:p>
    <w:p w:rsidR="003F7447" w:rsidRPr="003D21E8" w:rsidRDefault="000A6A0B" w:rsidP="00502052">
      <w:pPr>
        <w:pStyle w:val="FP-Title2"/>
        <w:rPr>
          <w:rFonts w:cs="Arial"/>
          <w:color w:val="808080" w:themeColor="background1" w:themeShade="80"/>
        </w:rPr>
      </w:pPr>
      <w:r>
        <w:t>21 September 2016</w:t>
      </w:r>
    </w:p>
    <w:p w:rsidR="00492E12" w:rsidRPr="005B4B3E" w:rsidRDefault="003C14C9" w:rsidP="00BD38E2">
      <w:pPr>
        <w:pStyle w:val="FP-Title2"/>
      </w:pPr>
      <w:r>
        <w:t>Version 0.1</w:t>
      </w:r>
    </w:p>
    <w:p w:rsidR="008115B1" w:rsidRDefault="008115B1" w:rsidP="00894D94">
      <w:pPr>
        <w:rPr>
          <w:rFonts w:cs="Arial"/>
          <w:b/>
          <w:sz w:val="18"/>
          <w:szCs w:val="18"/>
        </w:rPr>
      </w:pPr>
    </w:p>
    <w:p w:rsidR="003A2026" w:rsidRDefault="003A2026" w:rsidP="003F7447"/>
    <w:p w:rsidR="00D509FB" w:rsidRDefault="00D509FB" w:rsidP="003F7447">
      <w:pPr>
        <w:sectPr w:rsidR="00D509FB" w:rsidSect="008A5664">
          <w:headerReference w:type="default" r:id="rId9"/>
          <w:pgSz w:w="11906" w:h="16838" w:code="9"/>
          <w:pgMar w:top="1584" w:right="1440" w:bottom="1728" w:left="1440" w:header="706" w:footer="432" w:gutter="0"/>
          <w:pgNumType w:start="1"/>
          <w:cols w:space="708"/>
          <w:docGrid w:linePitch="360"/>
        </w:sectPr>
      </w:pPr>
    </w:p>
    <w:p w:rsidR="00DA6AAE" w:rsidRPr="008E28DE" w:rsidRDefault="00DA6AAE" w:rsidP="008E28DE">
      <w:pPr>
        <w:pStyle w:val="Heading1-NoNumbers"/>
      </w:pPr>
    </w:p>
    <w:p>
      <w:r>
        <w:br w:type="page"/>
      </w:r>
    </w:p>
    <w:p>
      <w:r>
        <w:br w:type="page"/>
      </w:r>
    </w:p>
    <w:p>
      <w:r>
        <w:br w:type="page"/>
      </w:r>
    </w:p>
    <w:p>
      <w:pPr>
        <w:pStyle w:val="Heading1-NoNumbers"/>
      </w:pPr>
      <w:r>
        <w:t>Document Acceptance</w:t>
      </w:r>
    </w:p>
    <w:sectPr w:rsidR="00DA6AAE" w:rsidRPr="008E28DE" w:rsidSect="008E28DE">
      <w:headerReference w:type="default" r:id="rId10"/>
      <w:headerReference w:type="first" r:id="rId11"/>
      <w:pgSz w:w="11906" w:h="16838" w:code="9"/>
      <w:pgMar w:top="1584" w:right="1440" w:bottom="1728" w:left="1440" w:header="56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B9" w:rsidRDefault="00900BB9" w:rsidP="003F7447">
      <w:r>
        <w:separator/>
      </w:r>
    </w:p>
  </w:endnote>
  <w:endnote w:type="continuationSeparator" w:id="0">
    <w:p w:rsidR="00900BB9" w:rsidRDefault="00900BB9" w:rsidP="003F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B9" w:rsidRDefault="00900BB9" w:rsidP="003F7447">
      <w:r>
        <w:separator/>
      </w:r>
    </w:p>
  </w:footnote>
  <w:footnote w:type="continuationSeparator" w:id="0">
    <w:p w:rsidR="00900BB9" w:rsidRDefault="00900BB9" w:rsidP="003F7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STable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503"/>
      <w:gridCol w:w="4503"/>
    </w:tblGrid>
    <w:tr w:rsidR="00293189" w:rsidTr="00D509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21" w:type="dxa"/>
          <w:shd w:val="clear" w:color="auto" w:fill="auto"/>
        </w:tcPr>
        <w:p w:rsidR="00293189" w:rsidRDefault="00293189" w:rsidP="00931293">
          <w:pPr>
            <w:pStyle w:val="Header"/>
          </w:pPr>
        </w:p>
      </w:tc>
      <w:tc>
        <w:tcPr>
          <w:tcW w:w="4621" w:type="dxa"/>
          <w:shd w:val="clear" w:color="auto" w:fill="auto"/>
        </w:tcPr>
        <w:p w:rsidR="00293189" w:rsidRDefault="00293189" w:rsidP="00D509FB">
          <w:pPr>
            <w:pStyle w:val="Header"/>
            <w:jc w:val="right"/>
            <w:rPr>
              <w:color w:val="000000" w:themeColor="text1"/>
            </w:rPr>
          </w:pPr>
        </w:p>
        <w:p w:rsidR="00293189" w:rsidRDefault="00293189" w:rsidP="00D509FB">
          <w:pPr>
            <w:pStyle w:val="Header"/>
            <w:jc w:val="right"/>
          </w:pPr>
        </w:p>
      </w:tc>
    </w:tr>
  </w:tbl>
  <w:p w:rsidR="00293189" w:rsidRDefault="00293189" w:rsidP="009312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89" w:rsidRDefault="00293189" w:rsidP="003F7447">
    <w:pPr>
      <w:pStyle w:val="Header"/>
    </w:pPr>
  </w:p>
  <w:p w:rsidR="00293189" w:rsidRDefault="00293189" w:rsidP="003F74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89" w:rsidRDefault="00293189" w:rsidP="00C31D5B">
    <w:pPr>
      <w:pStyle w:val="Header"/>
    </w:pPr>
  </w:p>
  <w:p w:rsidR="00293189" w:rsidRDefault="00293189" w:rsidP="00C31D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7.25pt;height:36.75pt" o:bullet="t">
        <v:imagedata r:id="rId1" o:title="Warnings"/>
      </v:shape>
    </w:pict>
  </w:numPicBullet>
  <w:numPicBullet w:numPicBulletId="1">
    <w:pict>
      <v:shape id="_x0000_i1059" type="#_x0000_t75" style="width:47.25pt;height:36.75pt" o:bullet="t">
        <v:imagedata r:id="rId2" o:title="Caution"/>
      </v:shape>
    </w:pict>
  </w:numPicBullet>
  <w:numPicBullet w:numPicBulletId="2">
    <w:pict>
      <v:shape id="_x0000_i1060" type="#_x0000_t75" style="width:47.25pt;height:36pt" o:bullet="t">
        <v:imagedata r:id="rId3" o:title="Timesaver"/>
      </v:shape>
    </w:pict>
  </w:numPicBullet>
  <w:numPicBullet w:numPicBulletId="3">
    <w:pict>
      <v:shape id="_x0000_i1061" type="#_x0000_t75" style="width:47.25pt;height:35.25pt" o:bullet="t">
        <v:imagedata r:id="rId4" o:title="Tip"/>
      </v:shape>
    </w:pict>
  </w:numPicBullet>
  <w:numPicBullet w:numPicBulletId="4">
    <w:pict>
      <v:shape id="_x0000_i1062" type="#_x0000_t75" style="width:47.25pt;height:35.25pt" o:bullet="t">
        <v:imagedata r:id="rId5" o:title="Note"/>
      </v:shape>
    </w:pict>
  </w:numPicBullet>
  <w:numPicBullet w:numPicBulletId="5">
    <w:pict>
      <v:shape id="_x0000_i1063" type="#_x0000_t75" style="width:38.25pt;height:35.25pt" o:bullet="t">
        <v:imagedata r:id="rId6" o:title="Pad and pen"/>
      </v:shape>
    </w:pict>
  </w:numPicBullet>
  <w:numPicBullet w:numPicBulletId="6">
    <w:pict>
      <v:shape id="_x0000_i1064" type="#_x0000_t75" style="width:2in;height:128.25pt" o:bullet="t">
        <v:imagedata r:id="rId7" o:title="Pad and pen2"/>
      </v:shape>
    </w:pict>
  </w:numPicBullet>
  <w:numPicBullet w:numPicBulletId="7">
    <w:pict>
      <v:shape id="_x0000_i1065" type="#_x0000_t75" style="width:71.25pt;height:71.25pt" o:bullet="t">
        <v:imagedata r:id="rId8" o:title="Caution"/>
      </v:shape>
    </w:pict>
  </w:numPicBullet>
  <w:numPicBullet w:numPicBulletId="8">
    <w:pict>
      <v:shape id="_x0000_i1066" type="#_x0000_t75" style="width:74.25pt;height:68.25pt" o:bullet="t">
        <v:imagedata r:id="rId9" o:title="Tip icon"/>
      </v:shape>
    </w:pict>
  </w:numPicBullet>
  <w:numPicBullet w:numPicBulletId="9">
    <w:pict>
      <v:shape id="_x0000_i1067" type="#_x0000_t75" style="width:92.25pt;height:104.25pt" o:bullet="t">
        <v:imagedata r:id="rId10" o:title="clock"/>
      </v:shape>
    </w:pict>
  </w:numPicBullet>
  <w:numPicBullet w:numPicBulletId="10">
    <w:pict>
      <v:shape id="_x0000_i1068" type="#_x0000_t75" style="width:65.25pt;height:63.75pt" o:bullet="t">
        <v:imagedata r:id="rId11" o:title="Warning icon 3-Red"/>
      </v:shape>
    </w:pict>
  </w:numPicBullet>
  <w:numPicBullet w:numPicBulletId="11">
    <w:pict>
      <v:shape id="_x0000_i1069" type="#_x0000_t75" style="width:55.5pt;height:54pt" o:bullet="t">
        <v:imagedata r:id="rId12" o:title="Screen Shot 2016-05-23 at 7"/>
      </v:shape>
    </w:pict>
  </w:numPicBullet>
  <w:numPicBullet w:numPicBulletId="12">
    <w:pict>
      <v:shape id="_x0000_i1070" type="#_x0000_t75" style="width:35.25pt;height:32.25pt" o:bullet="t">
        <v:imagedata r:id="rId13" o:title="NOTE icon"/>
      </v:shape>
    </w:pict>
  </w:numPicBullet>
  <w:numPicBullet w:numPicBulletId="13">
    <w:pict>
      <v:shape id="_x0000_i1071" type="#_x0000_t75" style="width:42pt;height:39.75pt" o:bullet="t">
        <v:imagedata r:id="rId14" o:title="Screen Shot 2016-05-23 at 8"/>
      </v:shape>
    </w:pict>
  </w:numPicBullet>
  <w:numPicBullet w:numPicBulletId="14">
    <w:pict>
      <v:shape id="_x0000_i1072" type="#_x0000_t75" style="width:43.5pt;height:36pt" o:bullet="t">
        <v:imagedata r:id="rId15" o:title="Screen Shot 2016-05-23 at 8"/>
      </v:shape>
    </w:pict>
  </w:numPicBullet>
  <w:numPicBullet w:numPicBulletId="15">
    <w:pict>
      <v:shape id="_x0000_i1073" type="#_x0000_t75" style="width:32.25pt;height:32.25pt" o:bullet="t">
        <v:imagedata r:id="rId16" o:title="Screen Shot 2016-05-23 at 8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5178EE"/>
    <w:multiLevelType w:val="multilevel"/>
    <w:tmpl w:val="FB5EDCE8"/>
    <w:lvl w:ilvl="0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5683"/>
    <w:multiLevelType w:val="multilevel"/>
    <w:tmpl w:val="06D8DCD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BEC"/>
    <w:multiLevelType w:val="multilevel"/>
    <w:tmpl w:val="B04CCFFC"/>
    <w:lvl w:ilvl="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87323"/>
    <w:multiLevelType w:val="multilevel"/>
    <w:tmpl w:val="CDE0AAF4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97483D"/>
    <w:multiLevelType w:val="hybridMultilevel"/>
    <w:tmpl w:val="DC1A4C20"/>
    <w:lvl w:ilvl="0" w:tplc="E2BCD574">
      <w:start w:val="1"/>
      <w:numFmt w:val="bullet"/>
      <w:pStyle w:val="Tip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767"/>
    <w:multiLevelType w:val="hybridMultilevel"/>
    <w:tmpl w:val="830250F4"/>
    <w:lvl w:ilvl="0" w:tplc="02AA7EE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32596"/>
    <w:multiLevelType w:val="hybridMultilevel"/>
    <w:tmpl w:val="7E002A78"/>
    <w:lvl w:ilvl="0" w:tplc="EB54B212">
      <w:start w:val="1"/>
      <w:numFmt w:val="bullet"/>
      <w:pStyle w:val="Caution"/>
      <w:lvlText w:val=""/>
      <w:lvlPicBulletId w:val="15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DA0"/>
    <w:multiLevelType w:val="hybridMultilevel"/>
    <w:tmpl w:val="88EE9F8A"/>
    <w:lvl w:ilvl="0" w:tplc="F70E9524">
      <w:start w:val="1"/>
      <w:numFmt w:val="bullet"/>
      <w:pStyle w:val="Timesaver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8B7"/>
    <w:multiLevelType w:val="multilevel"/>
    <w:tmpl w:val="DB28297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87C77"/>
    <w:multiLevelType w:val="hybridMultilevel"/>
    <w:tmpl w:val="8F24F65E"/>
    <w:lvl w:ilvl="0" w:tplc="1FF42D88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3" w15:restartNumberingAfterBreak="0">
    <w:nsid w:val="361F713E"/>
    <w:multiLevelType w:val="hybridMultilevel"/>
    <w:tmpl w:val="41F23B9C"/>
    <w:lvl w:ilvl="0" w:tplc="49F21B7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36686676"/>
    <w:multiLevelType w:val="hybridMultilevel"/>
    <w:tmpl w:val="0CBE3B7C"/>
    <w:lvl w:ilvl="0" w:tplc="2AA098E8">
      <w:start w:val="1"/>
      <w:numFmt w:val="bullet"/>
      <w:pStyle w:val="Warning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F3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786160"/>
    <w:multiLevelType w:val="multilevel"/>
    <w:tmpl w:val="06D8DCD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8FC"/>
    <w:multiLevelType w:val="hybridMultilevel"/>
    <w:tmpl w:val="1974D440"/>
    <w:lvl w:ilvl="0" w:tplc="3CACF314">
      <w:start w:val="1"/>
      <w:numFmt w:val="bullet"/>
      <w:lvlText w:val=""/>
      <w:lvlPicBulletId w:val="2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FC543D"/>
    <w:multiLevelType w:val="multilevel"/>
    <w:tmpl w:val="802EC9E4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0" w15:restartNumberingAfterBreak="0">
    <w:nsid w:val="4201654A"/>
    <w:multiLevelType w:val="hybridMultilevel"/>
    <w:tmpl w:val="23CCB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22779"/>
    <w:multiLevelType w:val="hybridMultilevel"/>
    <w:tmpl w:val="D554A8EA"/>
    <w:lvl w:ilvl="0" w:tplc="59E03AB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2DE1E6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E0DE41E0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54720E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3A60E2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F7ECE0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2970F55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59C530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5CA30F2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9005598"/>
    <w:multiLevelType w:val="multilevel"/>
    <w:tmpl w:val="460819E4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64F2F"/>
    <w:multiLevelType w:val="hybridMultilevel"/>
    <w:tmpl w:val="CFD263CA"/>
    <w:lvl w:ilvl="0" w:tplc="E624B70E">
      <w:start w:val="1"/>
      <w:numFmt w:val="bullet"/>
      <w:pStyle w:val="Note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570C1"/>
    <w:multiLevelType w:val="hybridMultilevel"/>
    <w:tmpl w:val="0E843C72"/>
    <w:lvl w:ilvl="0" w:tplc="601EDFA6">
      <w:start w:val="1"/>
      <w:numFmt w:val="bullet"/>
      <w:lvlText w:val=""/>
      <w:lvlPicBulletId w:val="1"/>
      <w:lvlJc w:val="left"/>
      <w:pPr>
        <w:ind w:left="1858" w:hanging="360"/>
      </w:pPr>
      <w:rPr>
        <w:rFonts w:ascii="Symbol" w:hAnsi="Symbol" w:hint="default"/>
        <w:color w:val="auto"/>
        <w:sz w:val="72"/>
      </w:rPr>
    </w:lvl>
    <w:lvl w:ilvl="1" w:tplc="6AEEC966">
      <w:start w:val="1"/>
      <w:numFmt w:val="bullet"/>
      <w:lvlText w:val=""/>
      <w:lvlPicBulletId w:val="1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B1FEA"/>
    <w:multiLevelType w:val="hybridMultilevel"/>
    <w:tmpl w:val="DCAC6178"/>
    <w:lvl w:ilvl="0" w:tplc="BAE8001E">
      <w:start w:val="1"/>
      <w:numFmt w:val="upperLetter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65F91" w:themeColor="accent1" w:themeShade="BF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 w15:restartNumberingAfterBreak="0">
    <w:nsid w:val="56B826C7"/>
    <w:multiLevelType w:val="multilevel"/>
    <w:tmpl w:val="DB28297E"/>
    <w:lvl w:ilvl="0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87BF5"/>
    <w:multiLevelType w:val="multilevel"/>
    <w:tmpl w:val="9ED280AE"/>
    <w:lvl w:ilvl="0">
      <w:start w:val="1"/>
      <w:numFmt w:val="decimal"/>
      <w:lvlText w:val="%1."/>
      <w:lvlJc w:val="left"/>
      <w:pPr>
        <w:tabs>
          <w:tab w:val="num" w:pos="1854"/>
        </w:tabs>
        <w:ind w:left="1491" w:hanging="357"/>
      </w:p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8" w15:restartNumberingAfterBreak="0">
    <w:nsid w:val="6EE50E5A"/>
    <w:multiLevelType w:val="hybridMultilevel"/>
    <w:tmpl w:val="3BEC3BBC"/>
    <w:lvl w:ilvl="0" w:tplc="0E567994">
      <w:start w:val="1"/>
      <w:numFmt w:val="bullet"/>
      <w:lvlText w:val=""/>
      <w:lvlPicBulletId w:val="4"/>
      <w:lvlJc w:val="left"/>
      <w:pPr>
        <w:ind w:left="2276" w:hanging="1138"/>
      </w:pPr>
      <w:rPr>
        <w:rFonts w:ascii="Symbol" w:hAnsi="Symbol" w:hint="default"/>
        <w:color w:val="auto"/>
        <w:sz w:val="72"/>
      </w:rPr>
    </w:lvl>
    <w:lvl w:ilvl="1" w:tplc="8466B208">
      <w:start w:val="1"/>
      <w:numFmt w:val="bullet"/>
      <w:lvlText w:val=""/>
      <w:lvlPicBulletId w:val="4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D9E"/>
    <w:multiLevelType w:val="hybridMultilevel"/>
    <w:tmpl w:val="A6F6BE72"/>
    <w:lvl w:ilvl="0" w:tplc="A2CA9202">
      <w:start w:val="1"/>
      <w:numFmt w:val="bullet"/>
      <w:lvlText w:val=""/>
      <w:lvlPicBulletId w:val="0"/>
      <w:lvlJc w:val="left"/>
      <w:pPr>
        <w:ind w:left="2276" w:hanging="1138"/>
      </w:pPr>
      <w:rPr>
        <w:rFonts w:ascii="Symbol" w:hAnsi="Symbol" w:hint="default"/>
        <w:color w:val="auto"/>
        <w:sz w:val="72"/>
      </w:rPr>
    </w:lvl>
    <w:lvl w:ilvl="1" w:tplc="CE52B4A2">
      <w:start w:val="1"/>
      <w:numFmt w:val="bullet"/>
      <w:lvlText w:val=""/>
      <w:lvlPicBulletId w:val="3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232A5"/>
    <w:multiLevelType w:val="hybridMultilevel"/>
    <w:tmpl w:val="231C70CE"/>
    <w:lvl w:ilvl="0" w:tplc="B5D64C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C426E2">
      <w:start w:val="1"/>
      <w:numFmt w:val="bullet"/>
      <w:lvlText w:val=""/>
      <w:lvlPicBulletId w:val="0"/>
      <w:lvlJc w:val="left"/>
      <w:pPr>
        <w:ind w:left="1138" w:hanging="1138"/>
      </w:pPr>
      <w:rPr>
        <w:rFonts w:ascii="Symbol" w:hAnsi="Symbol" w:hint="default"/>
        <w:color w:val="auto"/>
        <w:sz w:val="7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A3B22"/>
    <w:multiLevelType w:val="hybridMultilevel"/>
    <w:tmpl w:val="5C187022"/>
    <w:lvl w:ilvl="0" w:tplc="0FDCE93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0"/>
  </w:num>
  <w:num w:numId="5">
    <w:abstractNumId w:val="30"/>
  </w:num>
  <w:num w:numId="6">
    <w:abstractNumId w:val="24"/>
  </w:num>
  <w:num w:numId="7">
    <w:abstractNumId w:val="17"/>
  </w:num>
  <w:num w:numId="8">
    <w:abstractNumId w:val="29"/>
  </w:num>
  <w:num w:numId="9">
    <w:abstractNumId w:val="28"/>
  </w:num>
  <w:num w:numId="10">
    <w:abstractNumId w:val="21"/>
  </w:num>
  <w:num w:numId="11">
    <w:abstractNumId w:val="12"/>
  </w:num>
  <w:num w:numId="12">
    <w:abstractNumId w:val="2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2"/>
  </w:num>
  <w:num w:numId="16">
    <w:abstractNumId w:val="12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3"/>
  </w:num>
  <w:num w:numId="22">
    <w:abstractNumId w:val="8"/>
  </w:num>
  <w:num w:numId="23">
    <w:abstractNumId w:val="6"/>
  </w:num>
  <w:num w:numId="24">
    <w:abstractNumId w:val="9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7"/>
  </w:num>
  <w:num w:numId="29">
    <w:abstractNumId w:val="13"/>
  </w:num>
  <w:num w:numId="30">
    <w:abstractNumId w:val="2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"/>
    <w:lvlOverride w:ilvl="0">
      <w:startOverride w:val="1"/>
    </w:lvlOverride>
  </w:num>
  <w:num w:numId="35">
    <w:abstractNumId w:val="1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5"/>
  </w:num>
  <w:num w:numId="39">
    <w:abstractNumId w:val="10"/>
  </w:num>
  <w:num w:numId="40">
    <w:abstractNumId w:val="26"/>
  </w:num>
  <w:num w:numId="41">
    <w:abstractNumId w:val="16"/>
  </w:num>
  <w:num w:numId="42">
    <w:abstractNumId w:val="3"/>
  </w:num>
  <w:num w:numId="43">
    <w:abstractNumId w:val="18"/>
  </w:num>
  <w:num w:numId="44">
    <w:abstractNumId w:val="2"/>
  </w:num>
  <w:num w:numId="45">
    <w:abstractNumId w:val="4"/>
  </w:num>
  <w:num w:numId="4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EB"/>
    <w:rsid w:val="00001136"/>
    <w:rsid w:val="000011D4"/>
    <w:rsid w:val="00001B7D"/>
    <w:rsid w:val="000052EF"/>
    <w:rsid w:val="00007152"/>
    <w:rsid w:val="00011954"/>
    <w:rsid w:val="00016C5F"/>
    <w:rsid w:val="00020B1B"/>
    <w:rsid w:val="00030D4B"/>
    <w:rsid w:val="00031DA0"/>
    <w:rsid w:val="00037670"/>
    <w:rsid w:val="0004107D"/>
    <w:rsid w:val="0004165D"/>
    <w:rsid w:val="000416FC"/>
    <w:rsid w:val="00041AC5"/>
    <w:rsid w:val="00043497"/>
    <w:rsid w:val="00044C5E"/>
    <w:rsid w:val="00044C91"/>
    <w:rsid w:val="00047243"/>
    <w:rsid w:val="00051294"/>
    <w:rsid w:val="00053AC4"/>
    <w:rsid w:val="000540C2"/>
    <w:rsid w:val="00057277"/>
    <w:rsid w:val="0006163A"/>
    <w:rsid w:val="00063C17"/>
    <w:rsid w:val="00072DB1"/>
    <w:rsid w:val="000735B9"/>
    <w:rsid w:val="000736B4"/>
    <w:rsid w:val="00073C54"/>
    <w:rsid w:val="00074170"/>
    <w:rsid w:val="000757D0"/>
    <w:rsid w:val="00076D67"/>
    <w:rsid w:val="00077536"/>
    <w:rsid w:val="00081325"/>
    <w:rsid w:val="00085635"/>
    <w:rsid w:val="00091376"/>
    <w:rsid w:val="00091377"/>
    <w:rsid w:val="00091E6E"/>
    <w:rsid w:val="00092E83"/>
    <w:rsid w:val="00093EE7"/>
    <w:rsid w:val="000951B6"/>
    <w:rsid w:val="00097216"/>
    <w:rsid w:val="000A0008"/>
    <w:rsid w:val="000A0CC0"/>
    <w:rsid w:val="000A5BF1"/>
    <w:rsid w:val="000A6A0B"/>
    <w:rsid w:val="000B2537"/>
    <w:rsid w:val="000B3EEB"/>
    <w:rsid w:val="000B6D1F"/>
    <w:rsid w:val="000C103D"/>
    <w:rsid w:val="000C1CE8"/>
    <w:rsid w:val="000C1E7A"/>
    <w:rsid w:val="000C2224"/>
    <w:rsid w:val="000C3950"/>
    <w:rsid w:val="000C4F7D"/>
    <w:rsid w:val="000D1977"/>
    <w:rsid w:val="000D7F5C"/>
    <w:rsid w:val="000E48FB"/>
    <w:rsid w:val="000E5B16"/>
    <w:rsid w:val="000E6D48"/>
    <w:rsid w:val="000F0426"/>
    <w:rsid w:val="000F0A1C"/>
    <w:rsid w:val="000F0BA8"/>
    <w:rsid w:val="000F0E16"/>
    <w:rsid w:val="000F6AB1"/>
    <w:rsid w:val="000F6D4B"/>
    <w:rsid w:val="000F79B7"/>
    <w:rsid w:val="001023A2"/>
    <w:rsid w:val="00106492"/>
    <w:rsid w:val="00106651"/>
    <w:rsid w:val="00113112"/>
    <w:rsid w:val="00113B85"/>
    <w:rsid w:val="0012105F"/>
    <w:rsid w:val="001210F8"/>
    <w:rsid w:val="00122D98"/>
    <w:rsid w:val="001238B3"/>
    <w:rsid w:val="00130643"/>
    <w:rsid w:val="00130644"/>
    <w:rsid w:val="001321EB"/>
    <w:rsid w:val="00135E3D"/>
    <w:rsid w:val="001372D7"/>
    <w:rsid w:val="00141DE8"/>
    <w:rsid w:val="00144853"/>
    <w:rsid w:val="00145DBD"/>
    <w:rsid w:val="00146A18"/>
    <w:rsid w:val="00146C4F"/>
    <w:rsid w:val="00151CA4"/>
    <w:rsid w:val="00154CF5"/>
    <w:rsid w:val="00155AB4"/>
    <w:rsid w:val="00156E12"/>
    <w:rsid w:val="00157AE6"/>
    <w:rsid w:val="0016053F"/>
    <w:rsid w:val="00160CAF"/>
    <w:rsid w:val="00161913"/>
    <w:rsid w:val="00161B5D"/>
    <w:rsid w:val="001702DF"/>
    <w:rsid w:val="00173ECF"/>
    <w:rsid w:val="00175F09"/>
    <w:rsid w:val="00176F86"/>
    <w:rsid w:val="00177175"/>
    <w:rsid w:val="00184D9B"/>
    <w:rsid w:val="00191C78"/>
    <w:rsid w:val="00194649"/>
    <w:rsid w:val="0019594B"/>
    <w:rsid w:val="001A4E02"/>
    <w:rsid w:val="001A6CD3"/>
    <w:rsid w:val="001A76D4"/>
    <w:rsid w:val="001A78CA"/>
    <w:rsid w:val="001B53CD"/>
    <w:rsid w:val="001B5D1A"/>
    <w:rsid w:val="001B6DDB"/>
    <w:rsid w:val="001C1485"/>
    <w:rsid w:val="001C38BE"/>
    <w:rsid w:val="001C5BD9"/>
    <w:rsid w:val="001C6E5E"/>
    <w:rsid w:val="001D1224"/>
    <w:rsid w:val="001D386B"/>
    <w:rsid w:val="001D4BC6"/>
    <w:rsid w:val="001E1568"/>
    <w:rsid w:val="001E156A"/>
    <w:rsid w:val="001E708E"/>
    <w:rsid w:val="001F21A0"/>
    <w:rsid w:val="001F714D"/>
    <w:rsid w:val="0020080E"/>
    <w:rsid w:val="002012D5"/>
    <w:rsid w:val="0020181D"/>
    <w:rsid w:val="0020348B"/>
    <w:rsid w:val="00205526"/>
    <w:rsid w:val="00205DC2"/>
    <w:rsid w:val="00220ED9"/>
    <w:rsid w:val="0022247C"/>
    <w:rsid w:val="00222B76"/>
    <w:rsid w:val="00224809"/>
    <w:rsid w:val="00231651"/>
    <w:rsid w:val="0024194A"/>
    <w:rsid w:val="00241E10"/>
    <w:rsid w:val="00242071"/>
    <w:rsid w:val="002425DA"/>
    <w:rsid w:val="00243D97"/>
    <w:rsid w:val="00246887"/>
    <w:rsid w:val="00260ABF"/>
    <w:rsid w:val="002713AC"/>
    <w:rsid w:val="0028047D"/>
    <w:rsid w:val="00283761"/>
    <w:rsid w:val="002846A1"/>
    <w:rsid w:val="00286588"/>
    <w:rsid w:val="0028670A"/>
    <w:rsid w:val="00286C8B"/>
    <w:rsid w:val="00287985"/>
    <w:rsid w:val="00290346"/>
    <w:rsid w:val="00290FA1"/>
    <w:rsid w:val="00293189"/>
    <w:rsid w:val="002A0175"/>
    <w:rsid w:val="002A189F"/>
    <w:rsid w:val="002A562E"/>
    <w:rsid w:val="002B1D2A"/>
    <w:rsid w:val="002B1FBB"/>
    <w:rsid w:val="002B4460"/>
    <w:rsid w:val="002B46B1"/>
    <w:rsid w:val="002B4784"/>
    <w:rsid w:val="002B5EAE"/>
    <w:rsid w:val="002B63BE"/>
    <w:rsid w:val="002B6BC4"/>
    <w:rsid w:val="002C246B"/>
    <w:rsid w:val="002C47E0"/>
    <w:rsid w:val="002C4B51"/>
    <w:rsid w:val="002C6322"/>
    <w:rsid w:val="002D2C4A"/>
    <w:rsid w:val="002D6D0B"/>
    <w:rsid w:val="002F04CF"/>
    <w:rsid w:val="002F234A"/>
    <w:rsid w:val="00302F7D"/>
    <w:rsid w:val="00305819"/>
    <w:rsid w:val="00314913"/>
    <w:rsid w:val="003239BB"/>
    <w:rsid w:val="00325759"/>
    <w:rsid w:val="00325BF3"/>
    <w:rsid w:val="00326A2C"/>
    <w:rsid w:val="003271D7"/>
    <w:rsid w:val="00327ED1"/>
    <w:rsid w:val="003329FB"/>
    <w:rsid w:val="0033447D"/>
    <w:rsid w:val="0033567F"/>
    <w:rsid w:val="0033592A"/>
    <w:rsid w:val="00337192"/>
    <w:rsid w:val="00342A12"/>
    <w:rsid w:val="00347314"/>
    <w:rsid w:val="00347F84"/>
    <w:rsid w:val="003538EB"/>
    <w:rsid w:val="0035469D"/>
    <w:rsid w:val="00355EC3"/>
    <w:rsid w:val="00356EFF"/>
    <w:rsid w:val="00357B06"/>
    <w:rsid w:val="00360A89"/>
    <w:rsid w:val="0036469F"/>
    <w:rsid w:val="00365626"/>
    <w:rsid w:val="00367478"/>
    <w:rsid w:val="003700F3"/>
    <w:rsid w:val="00383BB8"/>
    <w:rsid w:val="003874F5"/>
    <w:rsid w:val="00390FA1"/>
    <w:rsid w:val="00393911"/>
    <w:rsid w:val="003953DB"/>
    <w:rsid w:val="003970E9"/>
    <w:rsid w:val="00397335"/>
    <w:rsid w:val="003A2026"/>
    <w:rsid w:val="003A3BB5"/>
    <w:rsid w:val="003C14C9"/>
    <w:rsid w:val="003D0DEB"/>
    <w:rsid w:val="003D1A82"/>
    <w:rsid w:val="003D21E8"/>
    <w:rsid w:val="003D42EC"/>
    <w:rsid w:val="003E0F6D"/>
    <w:rsid w:val="003E15AA"/>
    <w:rsid w:val="003F0223"/>
    <w:rsid w:val="003F5B6E"/>
    <w:rsid w:val="003F6239"/>
    <w:rsid w:val="003F7447"/>
    <w:rsid w:val="00400F11"/>
    <w:rsid w:val="00401AAF"/>
    <w:rsid w:val="00401AD4"/>
    <w:rsid w:val="004059B8"/>
    <w:rsid w:val="00406495"/>
    <w:rsid w:val="0041178C"/>
    <w:rsid w:val="0041650B"/>
    <w:rsid w:val="0042120B"/>
    <w:rsid w:val="0042286B"/>
    <w:rsid w:val="004233AB"/>
    <w:rsid w:val="00423F8F"/>
    <w:rsid w:val="00426FC8"/>
    <w:rsid w:val="004315FE"/>
    <w:rsid w:val="00431D44"/>
    <w:rsid w:val="004321C2"/>
    <w:rsid w:val="0043788F"/>
    <w:rsid w:val="004425E0"/>
    <w:rsid w:val="004462E2"/>
    <w:rsid w:val="004466AD"/>
    <w:rsid w:val="00447084"/>
    <w:rsid w:val="00453CDA"/>
    <w:rsid w:val="0046189B"/>
    <w:rsid w:val="00465164"/>
    <w:rsid w:val="00465341"/>
    <w:rsid w:val="00465EFE"/>
    <w:rsid w:val="004672AF"/>
    <w:rsid w:val="00467399"/>
    <w:rsid w:val="0047014F"/>
    <w:rsid w:val="00472552"/>
    <w:rsid w:val="00476A92"/>
    <w:rsid w:val="0047747F"/>
    <w:rsid w:val="0048061E"/>
    <w:rsid w:val="00480AB3"/>
    <w:rsid w:val="004914E7"/>
    <w:rsid w:val="00492E12"/>
    <w:rsid w:val="004955A6"/>
    <w:rsid w:val="0049682E"/>
    <w:rsid w:val="0049702E"/>
    <w:rsid w:val="00497752"/>
    <w:rsid w:val="004A0929"/>
    <w:rsid w:val="004A09A3"/>
    <w:rsid w:val="004A13DF"/>
    <w:rsid w:val="004A2F5C"/>
    <w:rsid w:val="004A5A11"/>
    <w:rsid w:val="004A5A38"/>
    <w:rsid w:val="004A5C4A"/>
    <w:rsid w:val="004A6060"/>
    <w:rsid w:val="004A64BB"/>
    <w:rsid w:val="004B31E2"/>
    <w:rsid w:val="004B3FCF"/>
    <w:rsid w:val="004B6FE3"/>
    <w:rsid w:val="004D1D45"/>
    <w:rsid w:val="004D1E87"/>
    <w:rsid w:val="004D2DC4"/>
    <w:rsid w:val="004D486C"/>
    <w:rsid w:val="004D49F8"/>
    <w:rsid w:val="004D52FC"/>
    <w:rsid w:val="004D5E5C"/>
    <w:rsid w:val="004D62D7"/>
    <w:rsid w:val="004D7311"/>
    <w:rsid w:val="004E5EEB"/>
    <w:rsid w:val="004E7EFE"/>
    <w:rsid w:val="004E7FA4"/>
    <w:rsid w:val="004F08B3"/>
    <w:rsid w:val="004F1138"/>
    <w:rsid w:val="004F5760"/>
    <w:rsid w:val="004F75AE"/>
    <w:rsid w:val="00502052"/>
    <w:rsid w:val="00502971"/>
    <w:rsid w:val="00505918"/>
    <w:rsid w:val="00506535"/>
    <w:rsid w:val="005077E6"/>
    <w:rsid w:val="0051104B"/>
    <w:rsid w:val="005134A9"/>
    <w:rsid w:val="00513A61"/>
    <w:rsid w:val="005160B8"/>
    <w:rsid w:val="00517083"/>
    <w:rsid w:val="0052018E"/>
    <w:rsid w:val="00521188"/>
    <w:rsid w:val="005216E2"/>
    <w:rsid w:val="00521A06"/>
    <w:rsid w:val="00522828"/>
    <w:rsid w:val="005317D4"/>
    <w:rsid w:val="00532107"/>
    <w:rsid w:val="0053305A"/>
    <w:rsid w:val="00533A6C"/>
    <w:rsid w:val="00535A78"/>
    <w:rsid w:val="00536553"/>
    <w:rsid w:val="00541412"/>
    <w:rsid w:val="0054210F"/>
    <w:rsid w:val="005464F6"/>
    <w:rsid w:val="005471CE"/>
    <w:rsid w:val="00547F00"/>
    <w:rsid w:val="00552CB6"/>
    <w:rsid w:val="0055545B"/>
    <w:rsid w:val="0055575D"/>
    <w:rsid w:val="00557A78"/>
    <w:rsid w:val="00560440"/>
    <w:rsid w:val="005637C2"/>
    <w:rsid w:val="0056726C"/>
    <w:rsid w:val="00567922"/>
    <w:rsid w:val="00571ACD"/>
    <w:rsid w:val="005752C6"/>
    <w:rsid w:val="00584043"/>
    <w:rsid w:val="005847CC"/>
    <w:rsid w:val="0059040B"/>
    <w:rsid w:val="005A52A9"/>
    <w:rsid w:val="005B3251"/>
    <w:rsid w:val="005B34F7"/>
    <w:rsid w:val="005B3C38"/>
    <w:rsid w:val="005B4B3E"/>
    <w:rsid w:val="005B70D4"/>
    <w:rsid w:val="005C47C7"/>
    <w:rsid w:val="005C5744"/>
    <w:rsid w:val="005D4D38"/>
    <w:rsid w:val="005D7F97"/>
    <w:rsid w:val="005E07D0"/>
    <w:rsid w:val="005E41D2"/>
    <w:rsid w:val="005E4B4C"/>
    <w:rsid w:val="005F1892"/>
    <w:rsid w:val="005F3621"/>
    <w:rsid w:val="005F7B2B"/>
    <w:rsid w:val="00602DEF"/>
    <w:rsid w:val="00602FBD"/>
    <w:rsid w:val="00606112"/>
    <w:rsid w:val="00610BAA"/>
    <w:rsid w:val="006142B1"/>
    <w:rsid w:val="006159E0"/>
    <w:rsid w:val="00624F49"/>
    <w:rsid w:val="00625A0B"/>
    <w:rsid w:val="00630B49"/>
    <w:rsid w:val="00630CA9"/>
    <w:rsid w:val="00630D95"/>
    <w:rsid w:val="0063216F"/>
    <w:rsid w:val="00632183"/>
    <w:rsid w:val="00632972"/>
    <w:rsid w:val="00632A66"/>
    <w:rsid w:val="00633130"/>
    <w:rsid w:val="00634BB0"/>
    <w:rsid w:val="00643D3E"/>
    <w:rsid w:val="006544E6"/>
    <w:rsid w:val="00654D72"/>
    <w:rsid w:val="00660AEA"/>
    <w:rsid w:val="00663FDD"/>
    <w:rsid w:val="0066451B"/>
    <w:rsid w:val="00670B1A"/>
    <w:rsid w:val="006715D2"/>
    <w:rsid w:val="00672A19"/>
    <w:rsid w:val="006733AB"/>
    <w:rsid w:val="00676570"/>
    <w:rsid w:val="0068041A"/>
    <w:rsid w:val="00682812"/>
    <w:rsid w:val="00684409"/>
    <w:rsid w:val="00684733"/>
    <w:rsid w:val="00684FD7"/>
    <w:rsid w:val="00691423"/>
    <w:rsid w:val="00691A89"/>
    <w:rsid w:val="006931CB"/>
    <w:rsid w:val="0069497D"/>
    <w:rsid w:val="00696846"/>
    <w:rsid w:val="006B0511"/>
    <w:rsid w:val="006B2F2D"/>
    <w:rsid w:val="006B2FED"/>
    <w:rsid w:val="006B4821"/>
    <w:rsid w:val="006B6FDE"/>
    <w:rsid w:val="006C2A5C"/>
    <w:rsid w:val="006C5D68"/>
    <w:rsid w:val="006D0DD8"/>
    <w:rsid w:val="006D5084"/>
    <w:rsid w:val="006D6076"/>
    <w:rsid w:val="006E0640"/>
    <w:rsid w:val="006E50B3"/>
    <w:rsid w:val="006F3C5E"/>
    <w:rsid w:val="006F5DFD"/>
    <w:rsid w:val="006F66C6"/>
    <w:rsid w:val="00701DD7"/>
    <w:rsid w:val="007031E8"/>
    <w:rsid w:val="00704FEB"/>
    <w:rsid w:val="00707829"/>
    <w:rsid w:val="00712515"/>
    <w:rsid w:val="00713CFF"/>
    <w:rsid w:val="00724635"/>
    <w:rsid w:val="00726E65"/>
    <w:rsid w:val="00730F85"/>
    <w:rsid w:val="007319B1"/>
    <w:rsid w:val="0073464C"/>
    <w:rsid w:val="00737B2E"/>
    <w:rsid w:val="00740D01"/>
    <w:rsid w:val="0074185E"/>
    <w:rsid w:val="007464AD"/>
    <w:rsid w:val="007518A5"/>
    <w:rsid w:val="00752C28"/>
    <w:rsid w:val="0075306E"/>
    <w:rsid w:val="00753481"/>
    <w:rsid w:val="0075509A"/>
    <w:rsid w:val="00756B5A"/>
    <w:rsid w:val="00757304"/>
    <w:rsid w:val="00757D0A"/>
    <w:rsid w:val="0076138E"/>
    <w:rsid w:val="007643F7"/>
    <w:rsid w:val="00766AF0"/>
    <w:rsid w:val="007710EF"/>
    <w:rsid w:val="00773E0E"/>
    <w:rsid w:val="007746B6"/>
    <w:rsid w:val="0077633F"/>
    <w:rsid w:val="00776340"/>
    <w:rsid w:val="00776466"/>
    <w:rsid w:val="00776513"/>
    <w:rsid w:val="00780620"/>
    <w:rsid w:val="007833F4"/>
    <w:rsid w:val="00790BE6"/>
    <w:rsid w:val="007975B6"/>
    <w:rsid w:val="00797645"/>
    <w:rsid w:val="007A1F18"/>
    <w:rsid w:val="007A3B8F"/>
    <w:rsid w:val="007A4BC7"/>
    <w:rsid w:val="007A5728"/>
    <w:rsid w:val="007B23A6"/>
    <w:rsid w:val="007B3CC4"/>
    <w:rsid w:val="007B3FEF"/>
    <w:rsid w:val="007B4A17"/>
    <w:rsid w:val="007B57E7"/>
    <w:rsid w:val="007C0B85"/>
    <w:rsid w:val="007C662B"/>
    <w:rsid w:val="007C6B6F"/>
    <w:rsid w:val="007D194C"/>
    <w:rsid w:val="007D29E7"/>
    <w:rsid w:val="007D4254"/>
    <w:rsid w:val="007D57E3"/>
    <w:rsid w:val="007D7BA0"/>
    <w:rsid w:val="007E0B21"/>
    <w:rsid w:val="007E1BE9"/>
    <w:rsid w:val="007E27F6"/>
    <w:rsid w:val="007E72BE"/>
    <w:rsid w:val="007F102E"/>
    <w:rsid w:val="007F15AF"/>
    <w:rsid w:val="007F28BC"/>
    <w:rsid w:val="007F2CFB"/>
    <w:rsid w:val="007F4522"/>
    <w:rsid w:val="007F5314"/>
    <w:rsid w:val="008003BB"/>
    <w:rsid w:val="008021F0"/>
    <w:rsid w:val="00804DB1"/>
    <w:rsid w:val="0080606B"/>
    <w:rsid w:val="008115B1"/>
    <w:rsid w:val="00811ED9"/>
    <w:rsid w:val="0081554C"/>
    <w:rsid w:val="00817D7F"/>
    <w:rsid w:val="00820EFF"/>
    <w:rsid w:val="0082285A"/>
    <w:rsid w:val="00823052"/>
    <w:rsid w:val="00827DF1"/>
    <w:rsid w:val="00834333"/>
    <w:rsid w:val="00836852"/>
    <w:rsid w:val="00841D2A"/>
    <w:rsid w:val="0084332D"/>
    <w:rsid w:val="00843FF5"/>
    <w:rsid w:val="00845688"/>
    <w:rsid w:val="00846FB9"/>
    <w:rsid w:val="00850985"/>
    <w:rsid w:val="0085407C"/>
    <w:rsid w:val="0085667F"/>
    <w:rsid w:val="00860E73"/>
    <w:rsid w:val="008624FE"/>
    <w:rsid w:val="00866DFC"/>
    <w:rsid w:val="00867E61"/>
    <w:rsid w:val="00875993"/>
    <w:rsid w:val="00882569"/>
    <w:rsid w:val="00882770"/>
    <w:rsid w:val="00884291"/>
    <w:rsid w:val="00886133"/>
    <w:rsid w:val="00886B59"/>
    <w:rsid w:val="008911D8"/>
    <w:rsid w:val="0089209C"/>
    <w:rsid w:val="00894D94"/>
    <w:rsid w:val="00896D59"/>
    <w:rsid w:val="00897425"/>
    <w:rsid w:val="008A1447"/>
    <w:rsid w:val="008A53FB"/>
    <w:rsid w:val="008A5664"/>
    <w:rsid w:val="008A5BF2"/>
    <w:rsid w:val="008B4FB0"/>
    <w:rsid w:val="008B5516"/>
    <w:rsid w:val="008B6F02"/>
    <w:rsid w:val="008B718C"/>
    <w:rsid w:val="008C3245"/>
    <w:rsid w:val="008C35B7"/>
    <w:rsid w:val="008C3F11"/>
    <w:rsid w:val="008C4A8B"/>
    <w:rsid w:val="008D45C5"/>
    <w:rsid w:val="008E28DE"/>
    <w:rsid w:val="008E75E8"/>
    <w:rsid w:val="008F29E1"/>
    <w:rsid w:val="008F2A3E"/>
    <w:rsid w:val="008F38AB"/>
    <w:rsid w:val="008F7166"/>
    <w:rsid w:val="00900BB9"/>
    <w:rsid w:val="00902E1E"/>
    <w:rsid w:val="009044CC"/>
    <w:rsid w:val="00907347"/>
    <w:rsid w:val="00910510"/>
    <w:rsid w:val="00911DB1"/>
    <w:rsid w:val="009228CB"/>
    <w:rsid w:val="00931293"/>
    <w:rsid w:val="009313A8"/>
    <w:rsid w:val="00931406"/>
    <w:rsid w:val="00934B68"/>
    <w:rsid w:val="00937E97"/>
    <w:rsid w:val="00945318"/>
    <w:rsid w:val="00945687"/>
    <w:rsid w:val="0095101B"/>
    <w:rsid w:val="00951A8B"/>
    <w:rsid w:val="00954747"/>
    <w:rsid w:val="00954E67"/>
    <w:rsid w:val="00955FA9"/>
    <w:rsid w:val="00957CC6"/>
    <w:rsid w:val="00963AED"/>
    <w:rsid w:val="00965EE4"/>
    <w:rsid w:val="00967378"/>
    <w:rsid w:val="00971118"/>
    <w:rsid w:val="00971661"/>
    <w:rsid w:val="00971B97"/>
    <w:rsid w:val="009734E6"/>
    <w:rsid w:val="00974EB7"/>
    <w:rsid w:val="00980B99"/>
    <w:rsid w:val="0098180D"/>
    <w:rsid w:val="00985724"/>
    <w:rsid w:val="009860FA"/>
    <w:rsid w:val="009918B5"/>
    <w:rsid w:val="00991AED"/>
    <w:rsid w:val="00991D24"/>
    <w:rsid w:val="00992DB9"/>
    <w:rsid w:val="009B281B"/>
    <w:rsid w:val="009B2C02"/>
    <w:rsid w:val="009C0371"/>
    <w:rsid w:val="009C0B9F"/>
    <w:rsid w:val="009C2947"/>
    <w:rsid w:val="009C474E"/>
    <w:rsid w:val="009C5A39"/>
    <w:rsid w:val="009D13B1"/>
    <w:rsid w:val="009D156D"/>
    <w:rsid w:val="009D570C"/>
    <w:rsid w:val="009D5E73"/>
    <w:rsid w:val="00A024E4"/>
    <w:rsid w:val="00A026E9"/>
    <w:rsid w:val="00A06CED"/>
    <w:rsid w:val="00A074EA"/>
    <w:rsid w:val="00A106CE"/>
    <w:rsid w:val="00A115EC"/>
    <w:rsid w:val="00A130EE"/>
    <w:rsid w:val="00A1387E"/>
    <w:rsid w:val="00A165F8"/>
    <w:rsid w:val="00A16B43"/>
    <w:rsid w:val="00A17DDC"/>
    <w:rsid w:val="00A21EE0"/>
    <w:rsid w:val="00A22546"/>
    <w:rsid w:val="00A22F40"/>
    <w:rsid w:val="00A2665E"/>
    <w:rsid w:val="00A306F2"/>
    <w:rsid w:val="00A42FCC"/>
    <w:rsid w:val="00A46276"/>
    <w:rsid w:val="00A510E7"/>
    <w:rsid w:val="00A52B8F"/>
    <w:rsid w:val="00A5420B"/>
    <w:rsid w:val="00A556E0"/>
    <w:rsid w:val="00A5581E"/>
    <w:rsid w:val="00A55D4C"/>
    <w:rsid w:val="00A617FC"/>
    <w:rsid w:val="00A66853"/>
    <w:rsid w:val="00A7110A"/>
    <w:rsid w:val="00A72206"/>
    <w:rsid w:val="00A768D5"/>
    <w:rsid w:val="00A77621"/>
    <w:rsid w:val="00A8040A"/>
    <w:rsid w:val="00A82098"/>
    <w:rsid w:val="00A82C61"/>
    <w:rsid w:val="00A83E4F"/>
    <w:rsid w:val="00A864A2"/>
    <w:rsid w:val="00A86A01"/>
    <w:rsid w:val="00A91B19"/>
    <w:rsid w:val="00A94F7D"/>
    <w:rsid w:val="00AA1262"/>
    <w:rsid w:val="00AA1722"/>
    <w:rsid w:val="00AA1D5E"/>
    <w:rsid w:val="00AA33B0"/>
    <w:rsid w:val="00AA4297"/>
    <w:rsid w:val="00AB236B"/>
    <w:rsid w:val="00AB3688"/>
    <w:rsid w:val="00AB6F2E"/>
    <w:rsid w:val="00AC06BA"/>
    <w:rsid w:val="00AC4DCC"/>
    <w:rsid w:val="00AD08DB"/>
    <w:rsid w:val="00AD37BE"/>
    <w:rsid w:val="00AD3ED2"/>
    <w:rsid w:val="00AD669F"/>
    <w:rsid w:val="00AD6C05"/>
    <w:rsid w:val="00AE2915"/>
    <w:rsid w:val="00AE3343"/>
    <w:rsid w:val="00AF29E4"/>
    <w:rsid w:val="00AF3D6A"/>
    <w:rsid w:val="00AF41AC"/>
    <w:rsid w:val="00AF4FF6"/>
    <w:rsid w:val="00AF6491"/>
    <w:rsid w:val="00B000DF"/>
    <w:rsid w:val="00B0106E"/>
    <w:rsid w:val="00B10C86"/>
    <w:rsid w:val="00B13790"/>
    <w:rsid w:val="00B15EF0"/>
    <w:rsid w:val="00B21441"/>
    <w:rsid w:val="00B22348"/>
    <w:rsid w:val="00B224C7"/>
    <w:rsid w:val="00B2357E"/>
    <w:rsid w:val="00B23EF6"/>
    <w:rsid w:val="00B269A3"/>
    <w:rsid w:val="00B314E6"/>
    <w:rsid w:val="00B40E40"/>
    <w:rsid w:val="00B41B53"/>
    <w:rsid w:val="00B43616"/>
    <w:rsid w:val="00B440EE"/>
    <w:rsid w:val="00B4418F"/>
    <w:rsid w:val="00B4536C"/>
    <w:rsid w:val="00B50557"/>
    <w:rsid w:val="00B511CE"/>
    <w:rsid w:val="00B534E2"/>
    <w:rsid w:val="00B5396A"/>
    <w:rsid w:val="00B56777"/>
    <w:rsid w:val="00B615B1"/>
    <w:rsid w:val="00B618FF"/>
    <w:rsid w:val="00B64686"/>
    <w:rsid w:val="00B65179"/>
    <w:rsid w:val="00B657FF"/>
    <w:rsid w:val="00B708B0"/>
    <w:rsid w:val="00B70BE6"/>
    <w:rsid w:val="00B70C3D"/>
    <w:rsid w:val="00B730EA"/>
    <w:rsid w:val="00B75255"/>
    <w:rsid w:val="00B77FEA"/>
    <w:rsid w:val="00B8626A"/>
    <w:rsid w:val="00B86B02"/>
    <w:rsid w:val="00B87E3F"/>
    <w:rsid w:val="00B9115F"/>
    <w:rsid w:val="00B91CEE"/>
    <w:rsid w:val="00B95FEE"/>
    <w:rsid w:val="00B979E4"/>
    <w:rsid w:val="00BA09C6"/>
    <w:rsid w:val="00BA61A8"/>
    <w:rsid w:val="00BB0D94"/>
    <w:rsid w:val="00BB3876"/>
    <w:rsid w:val="00BB3B80"/>
    <w:rsid w:val="00BB43C5"/>
    <w:rsid w:val="00BB56C2"/>
    <w:rsid w:val="00BC0015"/>
    <w:rsid w:val="00BC03D3"/>
    <w:rsid w:val="00BC07BB"/>
    <w:rsid w:val="00BC5A68"/>
    <w:rsid w:val="00BC65C5"/>
    <w:rsid w:val="00BD0A54"/>
    <w:rsid w:val="00BD2F8B"/>
    <w:rsid w:val="00BD38E2"/>
    <w:rsid w:val="00BD40E2"/>
    <w:rsid w:val="00BD6BA5"/>
    <w:rsid w:val="00BE10D7"/>
    <w:rsid w:val="00BE16A8"/>
    <w:rsid w:val="00BE27B3"/>
    <w:rsid w:val="00BF7BF0"/>
    <w:rsid w:val="00C01E1E"/>
    <w:rsid w:val="00C02662"/>
    <w:rsid w:val="00C064DB"/>
    <w:rsid w:val="00C0672E"/>
    <w:rsid w:val="00C06C45"/>
    <w:rsid w:val="00C07907"/>
    <w:rsid w:val="00C10BEE"/>
    <w:rsid w:val="00C16F2A"/>
    <w:rsid w:val="00C2257D"/>
    <w:rsid w:val="00C22856"/>
    <w:rsid w:val="00C2489A"/>
    <w:rsid w:val="00C30E09"/>
    <w:rsid w:val="00C318F9"/>
    <w:rsid w:val="00C31D5B"/>
    <w:rsid w:val="00C3225D"/>
    <w:rsid w:val="00C4220A"/>
    <w:rsid w:val="00C43ABA"/>
    <w:rsid w:val="00C467FD"/>
    <w:rsid w:val="00C5123B"/>
    <w:rsid w:val="00C512A7"/>
    <w:rsid w:val="00C5569D"/>
    <w:rsid w:val="00C56B45"/>
    <w:rsid w:val="00C56EE2"/>
    <w:rsid w:val="00C56FF2"/>
    <w:rsid w:val="00C65535"/>
    <w:rsid w:val="00C6632A"/>
    <w:rsid w:val="00C67596"/>
    <w:rsid w:val="00C701F3"/>
    <w:rsid w:val="00C74C5E"/>
    <w:rsid w:val="00C76F4A"/>
    <w:rsid w:val="00C90F35"/>
    <w:rsid w:val="00C9261B"/>
    <w:rsid w:val="00C92C14"/>
    <w:rsid w:val="00C951A6"/>
    <w:rsid w:val="00C97168"/>
    <w:rsid w:val="00CA61D3"/>
    <w:rsid w:val="00CA7286"/>
    <w:rsid w:val="00CA7D87"/>
    <w:rsid w:val="00CB1744"/>
    <w:rsid w:val="00CB6B18"/>
    <w:rsid w:val="00CB785F"/>
    <w:rsid w:val="00CC3A13"/>
    <w:rsid w:val="00CC6008"/>
    <w:rsid w:val="00CC6E00"/>
    <w:rsid w:val="00CD1C73"/>
    <w:rsid w:val="00CD682B"/>
    <w:rsid w:val="00CD78A5"/>
    <w:rsid w:val="00CE00B4"/>
    <w:rsid w:val="00CE1ED2"/>
    <w:rsid w:val="00CE26BE"/>
    <w:rsid w:val="00CE391F"/>
    <w:rsid w:val="00CE4910"/>
    <w:rsid w:val="00CE4A1E"/>
    <w:rsid w:val="00CE6E9B"/>
    <w:rsid w:val="00CF15DF"/>
    <w:rsid w:val="00CF1F57"/>
    <w:rsid w:val="00CF4441"/>
    <w:rsid w:val="00D01C9D"/>
    <w:rsid w:val="00D03827"/>
    <w:rsid w:val="00D0575B"/>
    <w:rsid w:val="00D06C70"/>
    <w:rsid w:val="00D06CCC"/>
    <w:rsid w:val="00D10D4A"/>
    <w:rsid w:val="00D12689"/>
    <w:rsid w:val="00D24A1B"/>
    <w:rsid w:val="00D27E77"/>
    <w:rsid w:val="00D3069B"/>
    <w:rsid w:val="00D3190E"/>
    <w:rsid w:val="00D343A0"/>
    <w:rsid w:val="00D35288"/>
    <w:rsid w:val="00D365A3"/>
    <w:rsid w:val="00D42D95"/>
    <w:rsid w:val="00D43172"/>
    <w:rsid w:val="00D509FB"/>
    <w:rsid w:val="00D60A48"/>
    <w:rsid w:val="00D61B00"/>
    <w:rsid w:val="00D63AAE"/>
    <w:rsid w:val="00D64B55"/>
    <w:rsid w:val="00D67C90"/>
    <w:rsid w:val="00D700CA"/>
    <w:rsid w:val="00D77632"/>
    <w:rsid w:val="00D77DC4"/>
    <w:rsid w:val="00D801D9"/>
    <w:rsid w:val="00D805BE"/>
    <w:rsid w:val="00D815FB"/>
    <w:rsid w:val="00D9097F"/>
    <w:rsid w:val="00D94307"/>
    <w:rsid w:val="00D9737B"/>
    <w:rsid w:val="00DA0B4B"/>
    <w:rsid w:val="00DA1394"/>
    <w:rsid w:val="00DA1C4C"/>
    <w:rsid w:val="00DA61F5"/>
    <w:rsid w:val="00DA6AAE"/>
    <w:rsid w:val="00DB1116"/>
    <w:rsid w:val="00DB5E74"/>
    <w:rsid w:val="00DB7AF0"/>
    <w:rsid w:val="00DC5249"/>
    <w:rsid w:val="00DC544F"/>
    <w:rsid w:val="00DC6697"/>
    <w:rsid w:val="00DD0471"/>
    <w:rsid w:val="00DD4DA1"/>
    <w:rsid w:val="00DD6D10"/>
    <w:rsid w:val="00DD7281"/>
    <w:rsid w:val="00DE0992"/>
    <w:rsid w:val="00DE1F8D"/>
    <w:rsid w:val="00DE390A"/>
    <w:rsid w:val="00DF065A"/>
    <w:rsid w:val="00DF26F1"/>
    <w:rsid w:val="00E02133"/>
    <w:rsid w:val="00E06B23"/>
    <w:rsid w:val="00E20036"/>
    <w:rsid w:val="00E21027"/>
    <w:rsid w:val="00E22896"/>
    <w:rsid w:val="00E235E7"/>
    <w:rsid w:val="00E30EF2"/>
    <w:rsid w:val="00E32FDF"/>
    <w:rsid w:val="00E37B7F"/>
    <w:rsid w:val="00E40F86"/>
    <w:rsid w:val="00E412C7"/>
    <w:rsid w:val="00E539E8"/>
    <w:rsid w:val="00E6627C"/>
    <w:rsid w:val="00E66D90"/>
    <w:rsid w:val="00E67230"/>
    <w:rsid w:val="00E67484"/>
    <w:rsid w:val="00E700AE"/>
    <w:rsid w:val="00E71420"/>
    <w:rsid w:val="00E71A45"/>
    <w:rsid w:val="00E76D4B"/>
    <w:rsid w:val="00E81BC8"/>
    <w:rsid w:val="00E83060"/>
    <w:rsid w:val="00E83F81"/>
    <w:rsid w:val="00E851B1"/>
    <w:rsid w:val="00E86034"/>
    <w:rsid w:val="00E93B0E"/>
    <w:rsid w:val="00E953F9"/>
    <w:rsid w:val="00E96162"/>
    <w:rsid w:val="00E968C3"/>
    <w:rsid w:val="00EA2802"/>
    <w:rsid w:val="00EA37B3"/>
    <w:rsid w:val="00EB09C5"/>
    <w:rsid w:val="00EB1731"/>
    <w:rsid w:val="00EB22DA"/>
    <w:rsid w:val="00EB313A"/>
    <w:rsid w:val="00EB5AC1"/>
    <w:rsid w:val="00EB678A"/>
    <w:rsid w:val="00EC17DA"/>
    <w:rsid w:val="00EC4F4A"/>
    <w:rsid w:val="00EC64E1"/>
    <w:rsid w:val="00ED2179"/>
    <w:rsid w:val="00ED3DEC"/>
    <w:rsid w:val="00EE16A0"/>
    <w:rsid w:val="00EE2D93"/>
    <w:rsid w:val="00EE3957"/>
    <w:rsid w:val="00EE4EB4"/>
    <w:rsid w:val="00EE55C1"/>
    <w:rsid w:val="00EE69E6"/>
    <w:rsid w:val="00EF319F"/>
    <w:rsid w:val="00EF49F8"/>
    <w:rsid w:val="00EF6A23"/>
    <w:rsid w:val="00F02865"/>
    <w:rsid w:val="00F04ED3"/>
    <w:rsid w:val="00F05B6D"/>
    <w:rsid w:val="00F05D61"/>
    <w:rsid w:val="00F1708B"/>
    <w:rsid w:val="00F21F25"/>
    <w:rsid w:val="00F23692"/>
    <w:rsid w:val="00F31054"/>
    <w:rsid w:val="00F33CE7"/>
    <w:rsid w:val="00F41512"/>
    <w:rsid w:val="00F43500"/>
    <w:rsid w:val="00F4487D"/>
    <w:rsid w:val="00F46731"/>
    <w:rsid w:val="00F47DA5"/>
    <w:rsid w:val="00F56D0D"/>
    <w:rsid w:val="00F60101"/>
    <w:rsid w:val="00F61B1C"/>
    <w:rsid w:val="00F743C1"/>
    <w:rsid w:val="00F80474"/>
    <w:rsid w:val="00F80A01"/>
    <w:rsid w:val="00F80F98"/>
    <w:rsid w:val="00F8196B"/>
    <w:rsid w:val="00F87881"/>
    <w:rsid w:val="00F91697"/>
    <w:rsid w:val="00F920F9"/>
    <w:rsid w:val="00F934C8"/>
    <w:rsid w:val="00F96924"/>
    <w:rsid w:val="00F96BBB"/>
    <w:rsid w:val="00FA2B8E"/>
    <w:rsid w:val="00FA35A3"/>
    <w:rsid w:val="00FA3E3D"/>
    <w:rsid w:val="00FA7C1E"/>
    <w:rsid w:val="00FA7F48"/>
    <w:rsid w:val="00FB2B54"/>
    <w:rsid w:val="00FB3935"/>
    <w:rsid w:val="00FB48B1"/>
    <w:rsid w:val="00FC1C7A"/>
    <w:rsid w:val="00FC3063"/>
    <w:rsid w:val="00FC553D"/>
    <w:rsid w:val="00FC6E5A"/>
    <w:rsid w:val="00FD10B8"/>
    <w:rsid w:val="00FD1C26"/>
    <w:rsid w:val="00FD1C2A"/>
    <w:rsid w:val="00FD2B16"/>
    <w:rsid w:val="00FD3C86"/>
    <w:rsid w:val="00FD5F33"/>
    <w:rsid w:val="00FD6A66"/>
    <w:rsid w:val="00FF2ED6"/>
    <w:rsid w:val="00FF3215"/>
    <w:rsid w:val="00FF42C7"/>
    <w:rsid w:val="00FF5227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5E5ADB-4910-4355-8D69-01AF061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2D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4332D"/>
    <w:pPr>
      <w:keepNext/>
      <w:pageBreakBefore/>
      <w:numPr>
        <w:numId w:val="1"/>
      </w:numPr>
      <w:pBdr>
        <w:bottom w:val="single" w:sz="36" w:space="4" w:color="31849B" w:themeColor="accent5" w:themeShade="BF"/>
      </w:pBdr>
      <w:spacing w:before="240" w:after="240"/>
      <w:ind w:left="432" w:hanging="432"/>
      <w:outlineLvl w:val="0"/>
    </w:pPr>
    <w:rPr>
      <w:rFonts w:eastAsia="Times New Roman" w:cs="Times New Roman"/>
      <w:b/>
      <w:color w:val="365F91" w:themeColor="accent1" w:themeShade="BF"/>
      <w:kern w:val="32"/>
      <w:sz w:val="36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84332D"/>
    <w:pPr>
      <w:keepNext/>
      <w:keepLines/>
      <w:numPr>
        <w:ilvl w:val="1"/>
        <w:numId w:val="1"/>
      </w:numPr>
      <w:spacing w:before="240" w:after="240" w:line="240" w:lineRule="auto"/>
      <w:ind w:left="720" w:hanging="72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2D"/>
    <w:pPr>
      <w:keepNext/>
      <w:keepLines/>
      <w:numPr>
        <w:ilvl w:val="2"/>
        <w:numId w:val="1"/>
      </w:numPr>
      <w:spacing w:before="240" w:after="240"/>
      <w:ind w:left="792" w:hanging="792"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32D"/>
    <w:pPr>
      <w:keepNext/>
      <w:keepLines/>
      <w:numPr>
        <w:ilvl w:val="3"/>
        <w:numId w:val="1"/>
      </w:numPr>
      <w:spacing w:before="240" w:after="240"/>
      <w:ind w:left="864" w:hanging="864"/>
      <w:outlineLvl w:val="3"/>
    </w:pPr>
    <w:rPr>
      <w:rFonts w:eastAsiaTheme="majorEastAsia" w:cstheme="majorBidi"/>
      <w:b/>
      <w:bCs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32D"/>
    <w:pPr>
      <w:keepNext/>
      <w:keepLines/>
      <w:numPr>
        <w:ilvl w:val="4"/>
        <w:numId w:val="1"/>
      </w:numPr>
      <w:spacing w:before="240" w:after="240"/>
      <w:ind w:left="864" w:hanging="864"/>
      <w:outlineLvl w:val="4"/>
    </w:pPr>
    <w:rPr>
      <w:rFonts w:eastAsiaTheme="majorEastAsia" w:cs="Arial"/>
      <w:b/>
      <w:i/>
      <w:color w:val="365F91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378"/>
    <w:pPr>
      <w:keepNext/>
      <w:keepLines/>
      <w:numPr>
        <w:ilvl w:val="5"/>
        <w:numId w:val="1"/>
      </w:numPr>
      <w:spacing w:before="240" w:after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7378"/>
    <w:pPr>
      <w:keepNext/>
      <w:keepLines/>
      <w:numPr>
        <w:ilvl w:val="6"/>
        <w:numId w:val="1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2B76"/>
    <w:pPr>
      <w:keepNext/>
      <w:keepLines/>
      <w:numPr>
        <w:ilvl w:val="7"/>
        <w:numId w:val="1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7378"/>
    <w:pPr>
      <w:keepNext/>
      <w:keepLines/>
      <w:numPr>
        <w:ilvl w:val="8"/>
        <w:numId w:val="1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32D"/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332D"/>
    <w:rPr>
      <w:rFonts w:ascii="Arial" w:eastAsiaTheme="majorEastAsia" w:hAnsi="Arial" w:cstheme="majorBidi"/>
      <w:b/>
      <w:bCs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2D"/>
    <w:rPr>
      <w:rFonts w:ascii="Arial" w:eastAsiaTheme="majorEastAsia" w:hAnsi="Arial" w:cstheme="majorBidi"/>
      <w:b/>
      <w:bCs/>
      <w:color w:val="365F9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332D"/>
    <w:rPr>
      <w:rFonts w:ascii="Arial" w:eastAsiaTheme="majorEastAsia" w:hAnsi="Arial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332D"/>
    <w:rPr>
      <w:rFonts w:ascii="Arial" w:eastAsiaTheme="majorEastAsia" w:hAnsi="Arial" w:cs="Arial"/>
      <w:b/>
      <w:i/>
      <w:color w:val="365F91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378"/>
    <w:rPr>
      <w:rFonts w:ascii="Arial" w:eastAsiaTheme="majorEastAsia" w:hAnsi="Arial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67378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22B76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7378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776513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B979E4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B979E4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4955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4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2A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246887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4332D"/>
    <w:pPr>
      <w:keepNext/>
      <w:spacing w:before="120" w:after="120"/>
      <w:ind w:left="864" w:hanging="864"/>
    </w:pPr>
    <w:rPr>
      <w:b/>
      <w:bCs/>
      <w:i/>
      <w:szCs w:val="18"/>
    </w:rPr>
  </w:style>
  <w:style w:type="paragraph" w:styleId="ListBullet2">
    <w:name w:val="List Bullet 2"/>
    <w:basedOn w:val="Normal"/>
    <w:uiPriority w:val="99"/>
    <w:unhideWhenUsed/>
    <w:rsid w:val="001F714D"/>
    <w:pPr>
      <w:numPr>
        <w:numId w:val="28"/>
      </w:numPr>
      <w:spacing w:before="60" w:after="60"/>
      <w:ind w:left="864" w:hanging="432"/>
    </w:pPr>
  </w:style>
  <w:style w:type="paragraph" w:styleId="ListBullet3">
    <w:name w:val="List Bullet 3"/>
    <w:basedOn w:val="Normal"/>
    <w:uiPriority w:val="99"/>
    <w:unhideWhenUsed/>
    <w:rsid w:val="001F714D"/>
    <w:pPr>
      <w:numPr>
        <w:numId w:val="29"/>
      </w:numPr>
      <w:spacing w:before="60" w:after="60"/>
      <w:ind w:left="1296" w:hanging="432"/>
    </w:pPr>
  </w:style>
  <w:style w:type="paragraph" w:customStyle="1" w:styleId="TableHeader">
    <w:name w:val="Table Header"/>
    <w:next w:val="TableBody"/>
    <w:qFormat/>
    <w:rsid w:val="00965EE4"/>
    <w:pPr>
      <w:spacing w:before="60" w:after="60" w:line="240" w:lineRule="auto"/>
    </w:pPr>
    <w:rPr>
      <w:rFonts w:ascii="Arial" w:hAnsi="Arial"/>
      <w:sz w:val="20"/>
    </w:rPr>
  </w:style>
  <w:style w:type="paragraph" w:customStyle="1" w:styleId="TableBody">
    <w:name w:val="Table Body"/>
    <w:semiHidden/>
    <w:qFormat/>
    <w:rsid w:val="007975B6"/>
    <w:rPr>
      <w:rFonts w:ascii="Arial" w:hAnsi="Arial"/>
      <w:sz w:val="20"/>
    </w:rPr>
  </w:style>
  <w:style w:type="table" w:styleId="ColorfulGrid-Accent6">
    <w:name w:val="Colorful Grid Accent 6"/>
    <w:basedOn w:val="TableNormal"/>
    <w:uiPriority w:val="73"/>
    <w:rsid w:val="00314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arning">
    <w:name w:val="Warning"/>
    <w:basedOn w:val="Caution"/>
    <w:link w:val="WarningChar"/>
    <w:autoRedefine/>
    <w:qFormat/>
    <w:rsid w:val="004D1E87"/>
    <w:pPr>
      <w:numPr>
        <w:numId w:val="33"/>
      </w:numPr>
      <w:ind w:left="720" w:hanging="720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7A4BC7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4D1E87"/>
    <w:rPr>
      <w:rFonts w:ascii="Arial" w:hAnsi="Arial"/>
      <w:noProof/>
      <w:sz w:val="20"/>
    </w:rPr>
  </w:style>
  <w:style w:type="paragraph" w:styleId="Header">
    <w:name w:val="header"/>
    <w:basedOn w:val="Normal"/>
    <w:link w:val="HeaderChar"/>
    <w:semiHidden/>
    <w:rsid w:val="003F7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0D7F5C"/>
    <w:rPr>
      <w:rFonts w:ascii="Arial" w:hAnsi="Arial"/>
      <w:sz w:val="20"/>
    </w:rPr>
  </w:style>
  <w:style w:type="paragraph" w:customStyle="1" w:styleId="FP-Title1">
    <w:name w:val="FP-Title 1"/>
    <w:rsid w:val="00B269A3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365F91" w:themeColor="accent1" w:themeShade="BF"/>
      <w:sz w:val="40"/>
      <w:szCs w:val="48"/>
    </w:rPr>
  </w:style>
  <w:style w:type="paragraph" w:customStyle="1" w:styleId="FP-Title2">
    <w:name w:val="FP-Title 2"/>
    <w:rsid w:val="00BD38E2"/>
    <w:pPr>
      <w:spacing w:before="240" w:after="60" w:line="240" w:lineRule="auto"/>
      <w:jc w:val="center"/>
    </w:pPr>
    <w:rPr>
      <w:rFonts w:ascii="Arial" w:eastAsia="Times New Roman" w:hAnsi="Arial" w:cs="Times New Roman"/>
      <w:b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B8626A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2052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9682E"/>
    <w:pPr>
      <w:ind w:left="200"/>
    </w:pPr>
    <w:rPr>
      <w:rFonts w:asciiTheme="minorHAnsi" w:hAnsiTheme="minorHAnsi" w:cstheme="minorHAnsi"/>
      <w:smallCaps/>
      <w:szCs w:val="20"/>
    </w:rPr>
  </w:style>
  <w:style w:type="paragraph" w:customStyle="1" w:styleId="FP-Graphic">
    <w:name w:val="FP-Graphic"/>
    <w:qFormat/>
    <w:rsid w:val="00001B7D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C5569D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D0D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C5569D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1C5B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B9F"/>
    <w:rPr>
      <w:color w:val="800080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C5569D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670B1A"/>
    <w:pPr>
      <w:ind w:left="400" w:hanging="400"/>
    </w:pPr>
    <w:rPr>
      <w:rFonts w:asciiTheme="minorHAnsi" w:hAnsiTheme="minorHAnsi" w:cstheme="minorHAnsi"/>
      <w:smallCaps/>
      <w:szCs w:val="20"/>
    </w:rPr>
  </w:style>
  <w:style w:type="paragraph" w:customStyle="1" w:styleId="NumberedList">
    <w:name w:val="Numbered List"/>
    <w:basedOn w:val="ListNumber"/>
    <w:link w:val="NumberedListChar"/>
    <w:rsid w:val="001A78CA"/>
    <w:pPr>
      <w:spacing w:before="60" w:after="60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semiHidden/>
    <w:rsid w:val="007A4BC7"/>
    <w:rPr>
      <w:rFonts w:cstheme="minorHAnsi"/>
      <w:smallCaps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C5569D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AA33B0"/>
    <w:pPr>
      <w:numPr>
        <w:numId w:val="4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AA33B0"/>
    <w:pPr>
      <w:numPr>
        <w:numId w:val="35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F80F98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1A78CA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931293"/>
    <w:pPr>
      <w:numPr>
        <w:numId w:val="10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EA2802"/>
    <w:pPr>
      <w:numPr>
        <w:numId w:val="27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DA6AAE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semiHidden/>
    <w:rsid w:val="00DA6AAE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qFormat/>
    <w:rsid w:val="001C5BD9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1C5BD9"/>
    <w:rPr>
      <w:rFonts w:ascii="Arial" w:hAnsi="Arial" w:cstheme="minorHAnsi"/>
      <w:smallCaps/>
      <w:noProof/>
      <w:sz w:val="20"/>
      <w:szCs w:val="20"/>
      <w:lang w:val="en-GB"/>
    </w:rPr>
  </w:style>
  <w:style w:type="paragraph" w:styleId="Footer">
    <w:name w:val="footer"/>
    <w:next w:val="Normal"/>
    <w:link w:val="FooterChar"/>
    <w:uiPriority w:val="99"/>
    <w:unhideWhenUsed/>
    <w:rsid w:val="008E75E8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75E8"/>
    <w:rPr>
      <w:rFonts w:ascii="Arial" w:hAnsi="Arial"/>
      <w:b/>
      <w:sz w:val="18"/>
    </w:rPr>
  </w:style>
  <w:style w:type="paragraph" w:customStyle="1" w:styleId="Footer-blank">
    <w:name w:val="Footer-blank"/>
    <w:basedOn w:val="Footer"/>
    <w:link w:val="Footer-blankChar"/>
    <w:semiHidden/>
    <w:qFormat/>
    <w:rsid w:val="00453CDA"/>
  </w:style>
  <w:style w:type="character" w:customStyle="1" w:styleId="Footer-blankChar">
    <w:name w:val="Footer-blank Char"/>
    <w:basedOn w:val="FooterChar"/>
    <w:link w:val="Footer-blank"/>
    <w:semiHidden/>
    <w:rsid w:val="00FF2ED6"/>
    <w:rPr>
      <w:rFonts w:ascii="Arial" w:hAnsi="Arial"/>
      <w:b/>
      <w:sz w:val="18"/>
    </w:rPr>
  </w:style>
  <w:style w:type="table" w:customStyle="1" w:styleId="Tables">
    <w:name w:val="Tables"/>
    <w:basedOn w:val="TableNormal"/>
    <w:uiPriority w:val="99"/>
    <w:rsid w:val="006B6FDE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434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49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3497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7D57E3"/>
    <w:pPr>
      <w:keepNext/>
      <w:pageBreakBefore/>
      <w:pBdr>
        <w:bottom w:val="single" w:sz="36" w:space="4" w:color="31849B" w:themeColor="accent5" w:themeShade="BF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7D57E3"/>
    <w:rPr>
      <w:rFonts w:ascii="Arial" w:eastAsia="Times New Roman" w:hAnsi="Arial" w:cs="Times New Roman"/>
      <w:b/>
      <w:color w:val="365F91" w:themeColor="accent1" w:themeShade="BF"/>
      <w:kern w:val="32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AA1D5E"/>
    <w:rPr>
      <w:color w:val="808080"/>
    </w:rPr>
  </w:style>
  <w:style w:type="paragraph" w:styleId="Title">
    <w:name w:val="Title"/>
    <w:basedOn w:val="Normal"/>
    <w:link w:val="TitleChar"/>
    <w:qFormat/>
    <w:rsid w:val="00502052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2052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64E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64E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64E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64E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64E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64E1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84332D"/>
    <w:pPr>
      <w:numPr>
        <w:ilvl w:val="0"/>
        <w:numId w:val="0"/>
      </w:numPr>
    </w:pPr>
  </w:style>
  <w:style w:type="table" w:styleId="LightShading">
    <w:name w:val="Light Shading"/>
    <w:basedOn w:val="TableNormal"/>
    <w:uiPriority w:val="60"/>
    <w:rsid w:val="001C14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A026E9"/>
    <w:rPr>
      <w:lang w:val="en-GB"/>
    </w:rPr>
  </w:style>
  <w:style w:type="paragraph" w:customStyle="1" w:styleId="Note">
    <w:name w:val="Note"/>
    <w:basedOn w:val="Bullettest"/>
    <w:next w:val="Normal"/>
    <w:autoRedefine/>
    <w:qFormat/>
    <w:rsid w:val="00FD1C2A"/>
    <w:pPr>
      <w:numPr>
        <w:numId w:val="21"/>
      </w:numPr>
      <w:ind w:left="720" w:hanging="720"/>
    </w:pPr>
    <w:rPr>
      <w:lang w:val="en-US"/>
    </w:rPr>
  </w:style>
  <w:style w:type="paragraph" w:customStyle="1" w:styleId="Caution">
    <w:name w:val="Caution"/>
    <w:basedOn w:val="Normal"/>
    <w:next w:val="Normal"/>
    <w:autoRedefine/>
    <w:qFormat/>
    <w:rsid w:val="00325BF3"/>
    <w:pPr>
      <w:numPr>
        <w:numId w:val="22"/>
      </w:numPr>
      <w:ind w:left="720" w:hanging="720"/>
    </w:pPr>
  </w:style>
  <w:style w:type="paragraph" w:customStyle="1" w:styleId="Tip">
    <w:name w:val="Tip"/>
    <w:basedOn w:val="Normal"/>
    <w:next w:val="Normal"/>
    <w:autoRedefine/>
    <w:qFormat/>
    <w:rsid w:val="009918B5"/>
    <w:pPr>
      <w:numPr>
        <w:numId w:val="23"/>
      </w:numPr>
      <w:ind w:left="720" w:hanging="720"/>
    </w:pPr>
  </w:style>
  <w:style w:type="paragraph" w:customStyle="1" w:styleId="Timesaver">
    <w:name w:val="Timesaver"/>
    <w:basedOn w:val="Normal"/>
    <w:next w:val="Normal"/>
    <w:qFormat/>
    <w:rsid w:val="0084332D"/>
    <w:pPr>
      <w:numPr>
        <w:numId w:val="24"/>
      </w:numPr>
      <w:ind w:hanging="720"/>
      <w:contextualSpacing/>
    </w:pPr>
  </w:style>
  <w:style w:type="paragraph" w:customStyle="1" w:styleId="ListBullet1">
    <w:name w:val="List Bullet 1"/>
    <w:basedOn w:val="Normal"/>
    <w:qFormat/>
    <w:rsid w:val="001F714D"/>
    <w:pPr>
      <w:numPr>
        <w:numId w:val="25"/>
      </w:numPr>
      <w:spacing w:before="60" w:after="60"/>
      <w:ind w:left="432" w:hanging="432"/>
    </w:pPr>
  </w:style>
  <w:style w:type="paragraph" w:customStyle="1" w:styleId="Normal-Size9Font">
    <w:name w:val="Normal-Size 9 Font"/>
    <w:basedOn w:val="Normal"/>
    <w:qFormat/>
    <w:rsid w:val="001F714D"/>
    <w:rPr>
      <w:sz w:val="18"/>
      <w:szCs w:val="18"/>
    </w:rPr>
  </w:style>
  <w:style w:type="paragraph" w:customStyle="1" w:styleId="Footer2">
    <w:name w:val="Footer2"/>
    <w:basedOn w:val="Footer"/>
    <w:semiHidden/>
    <w:qFormat/>
    <w:rsid w:val="006159E0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F23692"/>
    <w:pPr>
      <w:ind w:left="144" w:hanging="144"/>
    </w:pPr>
  </w:style>
  <w:style w:type="paragraph" w:customStyle="1" w:styleId="Heading3-NoNumbers">
    <w:name w:val="Heading 3-No Numbers"/>
    <w:basedOn w:val="Heading3"/>
    <w:next w:val="Normal"/>
    <w:qFormat/>
    <w:rsid w:val="0084332D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84332D"/>
    <w:pPr>
      <w:shd w:val="clear" w:color="auto" w:fill="D9D9D9" w:themeFill="background1" w:themeFillShade="D9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84332D"/>
    <w:rPr>
      <w:rFonts w:ascii="Courier New" w:hAnsi="Courier New"/>
      <w:noProof/>
      <w:sz w:val="18"/>
      <w:shd w:val="clear" w:color="auto" w:fill="D9D9D9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75509A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75509A"/>
    <w:rPr>
      <w:rFonts w:ascii="Arial" w:hAnsi="Arial"/>
      <w:noProof/>
      <w:sz w:val="20"/>
    </w:rPr>
  </w:style>
  <w:style w:type="table" w:customStyle="1" w:styleId="ASTable-ShadedRows">
    <w:name w:val="AS Table-Shaded Rows"/>
    <w:basedOn w:val="TableNormal"/>
    <w:uiPriority w:val="99"/>
    <w:rsid w:val="00D06CCC"/>
    <w:pPr>
      <w:spacing w:before="60" w:after="60" w:line="240" w:lineRule="auto"/>
    </w:pPr>
    <w:rPr>
      <w:rFonts w:ascii="Arial" w:hAnsi="Arial"/>
      <w:sz w:val="20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CE1E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ASTable">
    <w:name w:val="AS Table"/>
    <w:basedOn w:val="TableNormal"/>
    <w:uiPriority w:val="99"/>
    <w:rsid w:val="00D06CCC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365F91" w:themeFill="accent1" w:themeFillShade="BF"/>
      </w:tcPr>
    </w:tblStylePr>
  </w:style>
  <w:style w:type="paragraph" w:customStyle="1" w:styleId="Heading4-NoNumbers">
    <w:name w:val="Heading 4-No Numbers"/>
    <w:basedOn w:val="Heading4"/>
    <w:next w:val="Normal"/>
    <w:qFormat/>
    <w:rsid w:val="0084332D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84332D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84332D"/>
    <w:pPr>
      <w:spacing w:after="120"/>
    </w:pPr>
  </w:style>
  <w:style w:type="paragraph" w:customStyle="1" w:styleId="Boilerplatetext">
    <w:name w:val="Boilerplate text"/>
    <w:basedOn w:val="Normal"/>
    <w:qFormat/>
    <w:rsid w:val="0084332D"/>
    <w:rPr>
      <w:noProof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3" Type="http://schemas.openxmlformats.org/officeDocument/2006/relationships/theme" Target="theme/theme1.xml"/><Relationship Id="rId4" Type="http://schemas.openxmlformats.org/officeDocument/2006/relationships/styles" Target="styles.xml"/><Relationship Id="rId8" Type="http://schemas.openxmlformats.org/officeDocument/2006/relationships/endnotes" Target="endnotes.xml"/><Relationship Id="rId10" Type="http://schemas.openxmlformats.org/officeDocument/2006/relationships/header" Target="header2.xml"/><Relationship Id="rId12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11" Type="http://schemas.openxmlformats.org/officeDocument/2006/relationships/image" Target="media/image11.jpeg"/><Relationship Id="rId9" Type="http://schemas.openxmlformats.org/officeDocument/2006/relationships/image" Target="media/image9.jpe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1.png"/><Relationship Id="rId3" Type="http://schemas.openxmlformats.org/officeDocument/2006/relationships/image" Target="media/image3.png"/><Relationship Id="rId14" Type="http://schemas.openxmlformats.org/officeDocument/2006/relationships/image" Target="media/image14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3" Type="http://schemas.openxmlformats.org/officeDocument/2006/relationships/image" Target="media/image13.jpeg"/><Relationship Id="rId4" Type="http://schemas.openxmlformats.org/officeDocument/2006/relationships/image" Target="media/image4.png"/><Relationship Id="rId8" Type="http://schemas.openxmlformats.org/officeDocument/2006/relationships/image" Target="media/image8.jpeg"/><Relationship Id="rId16" Type="http://schemas.openxmlformats.org/officeDocument/2006/relationships/image" Target="media/image16.png"/><Relationship Id="rId10" Type="http://schemas.openxmlformats.org/officeDocument/2006/relationships/image" Target="media/image10.jpeg"/><Relationship Id="rId15" Type="http://schemas.openxmlformats.org/officeDocument/2006/relationships/image" Target="media/image15.png"/><Relationship Id="rId12" Type="http://schemas.openxmlformats.org/officeDocument/2006/relationships/image" Target="media/image1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bagari\AppData\Local\Temp\AS%20Documentation%20Master%20Template_2016%20v2.28.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5D3F0-9275-462D-8FBF-62AF47B8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 Documentation Master Template_2016 v2.28.8.dotx</Template>
  <TotalTime>1240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&lt;Advanced Services Template (Properties Title)&gt;</vt:lpstr>
    </vt:vector>
  </TitlesOfParts>
  <Manager/>
  <Company>Cisco Systems</Company>
  <LinksUpToDate>false</LinksUpToDate>
  <CharactersWithSpaces>122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&lt;Advanced Services Template (Properties Title)&gt;</dc:title>
  <dc:subject/>
  <dc:creator>jobagari</dc:creator>
  <cp:keywords/>
  <dc:description/>
  <cp:lastModifiedBy>Josip Bagaric (jobagari)</cp:lastModifiedBy>
  <cp:revision>11</cp:revision>
  <cp:lastPrinted>2013-04-22T15:49:00Z</cp:lastPrinted>
  <dcterms:created xsi:type="dcterms:W3CDTF">2016-08-24T07:24:00Z</dcterms:created>
  <dcterms:modified xsi:type="dcterms:W3CDTF">2016-09-21T11:58:00Z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 Name and Project/Deliverable Name">
    <vt:lpwstr>Customer Name &amp; Project Name (Custom Field)</vt:lpwstr>
  </property>
  <property fmtid="{D5CDD505-2E9C-101B-9397-08002B2CF9AE}" pid="3" name="Reference No">
    <vt:lpwstr>&lt;update custom field with AIX Template ID number&gt;</vt:lpwstr>
  </property>
  <property fmtid="{D5CDD505-2E9C-101B-9397-08002B2CF9AE}" pid="4" name="Author Name">
    <vt:lpwstr>&lt;update custom field, e.g., Cisco Systems Advanced Services&gt;</vt:lpwstr>
  </property>
  <property fmtid="{D5CDD505-2E9C-101B-9397-08002B2CF9AE}" pid="5" name="Change Authority">
    <vt:lpwstr>&lt;update custom field, e.g., Cisco Systems Advanced Services&gt;</vt:lpwstr>
  </property>
  <property fmtid="{D5CDD505-2E9C-101B-9397-08002B2CF9AE}" pid="6" name="documentPID">
    <vt:lpwstr>&lt;update custom field with PID, if applicable. Otherwise, delete entire line&gt;</vt:lpwstr>
  </property>
  <property fmtid="{D5CDD505-2E9C-101B-9397-08002B2CF9AE}" pid="7" name="documentAuthor">
    <vt:lpwstr>&lt;Document Author custom field&gt;</vt:lpwstr>
  </property>
  <property fmtid="{D5CDD505-2E9C-101B-9397-08002B2CF9AE}" pid="8" name="documentOrg">
    <vt:lpwstr>&lt;Document Org - Like DCV, Collab, DCN, etc. custom field&gt;</vt:lpwstr>
  </property>
  <property fmtid="{D5CDD505-2E9C-101B-9397-08002B2CF9AE}" pid="9" name="documentTheater">
    <vt:lpwstr>&lt;Document Theater custom field&gt;</vt:lpwstr>
  </property>
  <property fmtid="{D5CDD505-2E9C-101B-9397-08002B2CF9AE}" pid="10" name="documentCustomerName">
    <vt:lpwstr>&lt;Document Customer Name custom field&gt;</vt:lpwstr>
  </property>
  <property fmtid="{D5CDD505-2E9C-101B-9397-08002B2CF9AE}" pid="11" name="documentProject">
    <vt:lpwstr>&lt;Document Project custom field&gt;</vt:lpwstr>
  </property>
  <property fmtid="{D5CDD505-2E9C-101B-9397-08002B2CF9AE}" pid="12" name="documentTemplateDate">
    <vt:lpwstr>&lt;Template Date custom field&gt;</vt:lpwstr>
  </property>
  <property fmtid="{D5CDD505-2E9C-101B-9397-08002B2CF9AE}" pid="13" name="TemplateOwner">
    <vt:lpwstr>&lt;Template Owner (email alias) custom field</vt:lpwstr>
  </property>
  <property fmtid="{D5CDD505-2E9C-101B-9397-08002B2CF9AE}" pid="14" name="EDCS_Reference">
    <vt:lpwstr>EDCS-1238376</vt:lpwstr>
  </property>
  <property fmtid="{D5CDD505-2E9C-101B-9397-08002B2CF9AE}" pid="15" name="documentDCP">
    <vt:lpwstr>&lt;update custom field with DCP ID if applicable. Otherwise, delete entire line&gt;</vt:lpwstr>
  </property>
  <property fmtid="{D5CDD505-2E9C-101B-9397-08002B2CF9AE}" pid="16" name="documentClassification">
    <vt:lpwstr>Cisco Highly Confidential</vt:lpwstr>
  </property>
  <property fmtid="{D5CDD505-2E9C-101B-9397-08002B2CF9AE}" pid="17" name="Version-Document">
    <vt:lpwstr>Version x.y (Custom Field)</vt:lpwstr>
  </property>
  <property fmtid="{D5CDD505-2E9C-101B-9397-08002B2CF9AE}" pid="18" name="AIX-TMPL">
    <vt:lpwstr>AIX-TMPL 18326</vt:lpwstr>
  </property>
  <property fmtid="{D5CDD505-2E9C-101B-9397-08002B2CF9AE}" pid="19" name="documentTemplateVersion">
    <vt:lpwstr>Template v2.28.8</vt:lpwstr>
  </property>
</Properties>
</file>